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042" w:rsidRPr="00E510DA" w:rsidRDefault="00E510DA">
      <w:pPr>
        <w:rPr>
          <w:b/>
          <w:sz w:val="28"/>
          <w:szCs w:val="28"/>
        </w:rPr>
      </w:pPr>
      <w:bookmarkStart w:id="0" w:name="_GoBack"/>
      <w:bookmarkEnd w:id="0"/>
      <w:r w:rsidRPr="00E510DA">
        <w:rPr>
          <w:b/>
          <w:sz w:val="28"/>
          <w:szCs w:val="28"/>
        </w:rPr>
        <w:t>Preparation of Presentation and Viva</w:t>
      </w:r>
    </w:p>
    <w:p w:rsidR="00E510DA" w:rsidRPr="00E510DA" w:rsidRDefault="00E510DA">
      <w:pPr>
        <w:rPr>
          <w:b/>
        </w:rPr>
      </w:pPr>
      <w:r w:rsidRPr="00E510DA">
        <w:rPr>
          <w:b/>
        </w:rPr>
        <w:t>What is to be presented?</w:t>
      </w:r>
    </w:p>
    <w:p w:rsidR="00E510DA" w:rsidRDefault="00E510DA" w:rsidP="00E510DA">
      <w:pPr>
        <w:pStyle w:val="ListParagraph"/>
        <w:numPr>
          <w:ilvl w:val="0"/>
          <w:numId w:val="2"/>
        </w:numPr>
      </w:pPr>
      <w:r>
        <w:t>Who is the audience?</w:t>
      </w:r>
    </w:p>
    <w:p w:rsidR="00E510DA" w:rsidRDefault="00E510DA" w:rsidP="00E510DA">
      <w:pPr>
        <w:pStyle w:val="ListParagraph"/>
        <w:numPr>
          <w:ilvl w:val="0"/>
          <w:numId w:val="2"/>
        </w:numPr>
      </w:pPr>
      <w:r>
        <w:t>Length of the meeting</w:t>
      </w:r>
    </w:p>
    <w:p w:rsidR="00E510DA" w:rsidRDefault="00E510DA" w:rsidP="00E510DA">
      <w:pPr>
        <w:pStyle w:val="ListParagraph"/>
        <w:numPr>
          <w:ilvl w:val="0"/>
          <w:numId w:val="2"/>
        </w:numPr>
      </w:pPr>
      <w:r>
        <w:t>Aim of P and V</w:t>
      </w:r>
    </w:p>
    <w:p w:rsidR="00E510DA" w:rsidRPr="00E510DA" w:rsidRDefault="00E510DA">
      <w:pPr>
        <w:rPr>
          <w:b/>
        </w:rPr>
      </w:pPr>
      <w:r w:rsidRPr="00E510DA">
        <w:rPr>
          <w:b/>
        </w:rPr>
        <w:t>Overview</w:t>
      </w:r>
    </w:p>
    <w:p w:rsidR="00E510DA" w:rsidRDefault="00E510DA" w:rsidP="00E510DA">
      <w:pPr>
        <w:pStyle w:val="ListParagraph"/>
        <w:numPr>
          <w:ilvl w:val="0"/>
          <w:numId w:val="3"/>
        </w:numPr>
      </w:pPr>
      <w:r>
        <w:t>Original objectives and TOR and Plan – Semester 1?</w:t>
      </w:r>
    </w:p>
    <w:p w:rsidR="00E510DA" w:rsidRDefault="00E510DA" w:rsidP="00E510DA">
      <w:pPr>
        <w:pStyle w:val="ListParagraph"/>
        <w:numPr>
          <w:ilvl w:val="0"/>
          <w:numId w:val="3"/>
        </w:numPr>
      </w:pPr>
      <w:r>
        <w:t>Where we are now?</w:t>
      </w:r>
    </w:p>
    <w:p w:rsidR="00E510DA" w:rsidRPr="00E510DA" w:rsidRDefault="00E510DA">
      <w:pPr>
        <w:rPr>
          <w:b/>
        </w:rPr>
      </w:pPr>
      <w:r w:rsidRPr="00E510DA">
        <w:rPr>
          <w:b/>
        </w:rPr>
        <w:t>Deliverables</w:t>
      </w:r>
    </w:p>
    <w:p w:rsidR="00E510DA" w:rsidRDefault="00E510DA" w:rsidP="00E510DA">
      <w:pPr>
        <w:pStyle w:val="ListParagraph"/>
        <w:numPr>
          <w:ilvl w:val="0"/>
          <w:numId w:val="4"/>
        </w:numPr>
      </w:pPr>
      <w:r>
        <w:t>What has been produced?</w:t>
      </w:r>
    </w:p>
    <w:p w:rsidR="00E510DA" w:rsidRDefault="00E510DA" w:rsidP="00E510DA">
      <w:pPr>
        <w:pStyle w:val="ListParagraph"/>
        <w:numPr>
          <w:ilvl w:val="0"/>
          <w:numId w:val="4"/>
        </w:numPr>
      </w:pPr>
      <w:r>
        <w:t>Does it work?</w:t>
      </w:r>
    </w:p>
    <w:p w:rsidR="00E510DA" w:rsidRDefault="00E510DA" w:rsidP="00E510DA">
      <w:pPr>
        <w:pStyle w:val="ListParagraph"/>
        <w:numPr>
          <w:ilvl w:val="0"/>
          <w:numId w:val="4"/>
        </w:numPr>
      </w:pPr>
      <w:r>
        <w:t>Does it do what was intended?</w:t>
      </w:r>
    </w:p>
    <w:p w:rsidR="00E510DA" w:rsidRDefault="00E510DA" w:rsidP="00E510DA">
      <w:pPr>
        <w:pStyle w:val="ListParagraph"/>
        <w:numPr>
          <w:ilvl w:val="0"/>
          <w:numId w:val="4"/>
        </w:numPr>
      </w:pPr>
      <w:r>
        <w:t>What feedback has been received?</w:t>
      </w:r>
    </w:p>
    <w:p w:rsidR="00E510DA" w:rsidRDefault="00E510DA" w:rsidP="00E510DA">
      <w:pPr>
        <w:pStyle w:val="ListParagraph"/>
        <w:numPr>
          <w:ilvl w:val="0"/>
          <w:numId w:val="4"/>
        </w:numPr>
      </w:pPr>
      <w:r>
        <w:t>Professionalism?</w:t>
      </w:r>
    </w:p>
    <w:p w:rsidR="00E510DA" w:rsidRDefault="00E510DA" w:rsidP="00E510DA">
      <w:pPr>
        <w:pStyle w:val="ListParagraph"/>
        <w:numPr>
          <w:ilvl w:val="0"/>
          <w:numId w:val="4"/>
        </w:numPr>
      </w:pPr>
      <w:r>
        <w:t>How effective has the work been?</w:t>
      </w:r>
    </w:p>
    <w:p w:rsidR="00E510DA" w:rsidRDefault="00E510DA" w:rsidP="00E510DA">
      <w:pPr>
        <w:pStyle w:val="ListParagraph"/>
        <w:numPr>
          <w:ilvl w:val="0"/>
          <w:numId w:val="4"/>
        </w:numPr>
      </w:pPr>
      <w:r>
        <w:t>Technical challenge?</w:t>
      </w:r>
    </w:p>
    <w:p w:rsidR="00E510DA" w:rsidRDefault="00E510DA" w:rsidP="00E510DA">
      <w:pPr>
        <w:pStyle w:val="ListParagraph"/>
        <w:numPr>
          <w:ilvl w:val="0"/>
          <w:numId w:val="4"/>
        </w:numPr>
      </w:pPr>
      <w:r>
        <w:t>Academic credibility?</w:t>
      </w:r>
    </w:p>
    <w:p w:rsidR="00E510DA" w:rsidRDefault="00E510DA" w:rsidP="00E510DA">
      <w:pPr>
        <w:pStyle w:val="ListParagraph"/>
        <w:numPr>
          <w:ilvl w:val="0"/>
          <w:numId w:val="4"/>
        </w:numPr>
      </w:pPr>
      <w:r>
        <w:t>Standard of work?</w:t>
      </w:r>
    </w:p>
    <w:p w:rsidR="00E510DA" w:rsidRDefault="00E510DA" w:rsidP="00E510DA">
      <w:pPr>
        <w:pStyle w:val="ListParagraph"/>
        <w:numPr>
          <w:ilvl w:val="0"/>
          <w:numId w:val="4"/>
        </w:numPr>
      </w:pPr>
      <w:r>
        <w:t>Advanced work beyond what was expected?</w:t>
      </w:r>
    </w:p>
    <w:p w:rsidR="00E510DA" w:rsidRDefault="00E510DA" w:rsidP="00E510DA">
      <w:pPr>
        <w:pStyle w:val="ListParagraph"/>
        <w:numPr>
          <w:ilvl w:val="0"/>
          <w:numId w:val="4"/>
        </w:numPr>
      </w:pPr>
      <w:r>
        <w:t>What openings has the work created?</w:t>
      </w:r>
    </w:p>
    <w:p w:rsidR="00E510DA" w:rsidRDefault="00E510DA" w:rsidP="00E510DA">
      <w:pPr>
        <w:pStyle w:val="ListParagraph"/>
        <w:numPr>
          <w:ilvl w:val="0"/>
          <w:numId w:val="4"/>
        </w:numPr>
      </w:pPr>
      <w:r>
        <w:t>Originality of work?</w:t>
      </w:r>
    </w:p>
    <w:p w:rsidR="00E510DA" w:rsidRDefault="00E510DA" w:rsidP="00E510DA">
      <w:pPr>
        <w:pStyle w:val="ListParagraph"/>
        <w:numPr>
          <w:ilvl w:val="0"/>
          <w:numId w:val="4"/>
        </w:numPr>
      </w:pPr>
      <w:r>
        <w:t>Has anything gone wrong? What? Why? How resolved?</w:t>
      </w:r>
    </w:p>
    <w:p w:rsidR="00E510DA" w:rsidRPr="00E510DA" w:rsidRDefault="00E510DA">
      <w:pPr>
        <w:rPr>
          <w:b/>
        </w:rPr>
      </w:pPr>
      <w:r w:rsidRPr="00E510DA">
        <w:rPr>
          <w:b/>
        </w:rPr>
        <w:t>Presentation</w:t>
      </w:r>
    </w:p>
    <w:p w:rsidR="00E510DA" w:rsidRDefault="00E510DA" w:rsidP="00E510DA">
      <w:pPr>
        <w:pStyle w:val="ListParagraph"/>
        <w:numPr>
          <w:ilvl w:val="0"/>
          <w:numId w:val="5"/>
        </w:numPr>
      </w:pPr>
      <w:r>
        <w:t>Is it prepared?</w:t>
      </w:r>
    </w:p>
    <w:p w:rsidR="00E510DA" w:rsidRDefault="00E510DA" w:rsidP="00E510DA">
      <w:pPr>
        <w:pStyle w:val="ListParagraph"/>
        <w:numPr>
          <w:ilvl w:val="0"/>
          <w:numId w:val="5"/>
        </w:numPr>
      </w:pPr>
      <w:r>
        <w:t>Is it structured and logical?</w:t>
      </w:r>
    </w:p>
    <w:p w:rsidR="00E510DA" w:rsidRDefault="00E510DA" w:rsidP="00E510DA">
      <w:pPr>
        <w:pStyle w:val="ListParagraph"/>
        <w:numPr>
          <w:ilvl w:val="0"/>
          <w:numId w:val="5"/>
        </w:numPr>
      </w:pPr>
      <w:r>
        <w:t>Visual aids?</w:t>
      </w:r>
    </w:p>
    <w:p w:rsidR="00E510DA" w:rsidRDefault="00E510DA" w:rsidP="00E510DA">
      <w:pPr>
        <w:pStyle w:val="ListParagraph"/>
        <w:numPr>
          <w:ilvl w:val="0"/>
          <w:numId w:val="5"/>
        </w:numPr>
      </w:pPr>
      <w:r>
        <w:t>Appropriate HE6 level in terms of content and delivery?</w:t>
      </w:r>
    </w:p>
    <w:p w:rsidR="00E510DA" w:rsidRDefault="00E510DA" w:rsidP="00E510DA">
      <w:pPr>
        <w:pStyle w:val="ListParagraph"/>
        <w:numPr>
          <w:ilvl w:val="0"/>
          <w:numId w:val="5"/>
        </w:numPr>
      </w:pPr>
      <w:r>
        <w:t>Address appropriate aspects</w:t>
      </w:r>
    </w:p>
    <w:p w:rsidR="00E510DA" w:rsidRDefault="00E510DA" w:rsidP="00E510DA">
      <w:pPr>
        <w:pStyle w:val="ListParagraph"/>
        <w:numPr>
          <w:ilvl w:val="0"/>
          <w:numId w:val="5"/>
        </w:numPr>
      </w:pPr>
      <w:r>
        <w:t xml:space="preserve">Dealing with questions? </w:t>
      </w:r>
    </w:p>
    <w:p w:rsidR="00E510DA" w:rsidRDefault="00E510DA">
      <w:r>
        <w:t xml:space="preserve"> </w:t>
      </w:r>
    </w:p>
    <w:sectPr w:rsidR="00E51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0211"/>
    <w:multiLevelType w:val="hybridMultilevel"/>
    <w:tmpl w:val="CC80B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D30B0"/>
    <w:multiLevelType w:val="hybridMultilevel"/>
    <w:tmpl w:val="166EC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15832"/>
    <w:multiLevelType w:val="hybridMultilevel"/>
    <w:tmpl w:val="755A5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65F4B"/>
    <w:multiLevelType w:val="hybridMultilevel"/>
    <w:tmpl w:val="0136D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92CBA"/>
    <w:multiLevelType w:val="hybridMultilevel"/>
    <w:tmpl w:val="6BF071FE"/>
    <w:lvl w:ilvl="0" w:tplc="7F08D574">
      <w:numFmt w:val="bullet"/>
      <w:lvlText w:val="-"/>
      <w:lvlJc w:val="left"/>
      <w:pPr>
        <w:tabs>
          <w:tab w:val="num" w:pos="1489"/>
        </w:tabs>
        <w:ind w:left="1489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4"/>
        </w:tabs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4"/>
        </w:tabs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4"/>
        </w:tabs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4"/>
        </w:tabs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4"/>
        </w:tabs>
        <w:ind w:left="687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DA"/>
    <w:rsid w:val="00142042"/>
    <w:rsid w:val="00A76520"/>
    <w:rsid w:val="00D54ED6"/>
    <w:rsid w:val="00E5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10340-51CA-4BA9-9EEB-6DB161CB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2D32C2EB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Bolton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Dewhurst, Amanda</dc:creator>
  <cp:keywords/>
  <dc:description/>
  <cp:lastModifiedBy>Dewhurst, Amanda</cp:lastModifiedBy>
  <cp:revision>2</cp:revision>
  <dcterms:created xsi:type="dcterms:W3CDTF">2016-04-13T08:45:00Z</dcterms:created>
  <dcterms:modified xsi:type="dcterms:W3CDTF">2016-04-13T08:45:00Z</dcterms:modified>
</cp:coreProperties>
</file>