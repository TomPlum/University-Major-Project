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36033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5B99" w:rsidRDefault="002B5B99" w:rsidP="002B5B99">
          <w:pPr>
            <w:pStyle w:val="TOCHeading"/>
          </w:pPr>
          <w:r>
            <w:t>Contents</w:t>
          </w:r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78158" w:history="1">
            <w:r w:rsidRPr="0081416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59" w:history="1">
            <w:r w:rsidRPr="00814168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0" w:history="1">
            <w:r w:rsidRPr="0081416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1" w:history="1">
            <w:r w:rsidRPr="0081416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2" w:history="1">
            <w:r w:rsidRPr="00814168">
              <w:rPr>
                <w:rStyle w:val="Hyperlink"/>
                <w:noProof/>
              </w:rPr>
              <w:t>Smartphones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3" w:history="1">
            <w:r w:rsidRPr="00814168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4" w:history="1">
            <w:r w:rsidRPr="00814168">
              <w:rPr>
                <w:rStyle w:val="Hyperlink"/>
                <w:noProof/>
              </w:rPr>
              <w:t>Rapid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5" w:history="1">
            <w:r w:rsidRPr="00814168">
              <w:rPr>
                <w:rStyle w:val="Hyperlink"/>
                <w:noProof/>
              </w:rPr>
              <w:t>Powerful development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6" w:history="1">
            <w:r w:rsidRPr="00814168">
              <w:rPr>
                <w:rStyle w:val="Hyperlink"/>
                <w:noProof/>
              </w:rPr>
              <w:t>Marketing Android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7" w:history="1">
            <w:r w:rsidRPr="00814168">
              <w:rPr>
                <w:rStyle w:val="Hyperlink"/>
                <w:noProof/>
              </w:rPr>
              <w:t>Android versions and API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8" w:history="1">
            <w:r w:rsidRPr="00814168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69" w:history="1">
            <w:r w:rsidRPr="00814168">
              <w:rPr>
                <w:rStyle w:val="Hyperlink"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0" w:history="1">
            <w:r w:rsidRPr="00814168">
              <w:rPr>
                <w:rStyle w:val="Hyperlink"/>
                <w:rFonts w:eastAsia="Times New Roman"/>
                <w:noProof/>
                <w:lang w:eastAsia="en-GB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1" w:history="1">
            <w:r w:rsidRPr="00814168">
              <w:rPr>
                <w:rStyle w:val="Hyperlink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2" w:history="1">
            <w:r w:rsidRPr="00814168">
              <w:rPr>
                <w:rStyle w:val="Hyperlink"/>
                <w:noProof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3" w:history="1">
            <w:r w:rsidRPr="00814168">
              <w:rPr>
                <w:rStyle w:val="Hyperlink"/>
                <w:noProof/>
              </w:rPr>
              <w:t>Cordova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4" w:history="1">
            <w:r w:rsidRPr="00814168">
              <w:rPr>
                <w:rStyle w:val="Hyperlink"/>
                <w:noProof/>
              </w:rPr>
              <w:t>Cordova-Android version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5" w:history="1">
            <w:r w:rsidRPr="00814168">
              <w:rPr>
                <w:rStyle w:val="Hyperlink"/>
                <w:noProof/>
              </w:rPr>
              <w:t>Installing 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6" w:history="1">
            <w:r w:rsidRPr="00814168">
              <w:rPr>
                <w:rStyle w:val="Hyperlink"/>
                <w:noProof/>
              </w:rPr>
              <w:t>Message Queuing Telemetry Transport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7" w:history="1">
            <w:r w:rsidRPr="00814168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8" w:history="1">
            <w:r w:rsidRPr="00814168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79" w:history="1">
            <w:r w:rsidRPr="00814168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0" w:history="1">
            <w:r w:rsidRPr="00814168">
              <w:rPr>
                <w:rStyle w:val="Hyperlink"/>
                <w:noProof/>
              </w:rPr>
              <w:t>CONNECTING / DISCONNECTING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1" w:history="1">
            <w:r w:rsidRPr="00814168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2" w:history="1">
            <w:r w:rsidRPr="00814168">
              <w:rPr>
                <w:rStyle w:val="Hyperlink"/>
                <w:noProof/>
              </w:rPr>
              <w:t>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3" w:history="1">
            <w:r w:rsidRPr="00814168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4" w:history="1">
            <w:r w:rsidRPr="00814168">
              <w:rPr>
                <w:rStyle w:val="Hyperlink"/>
                <w:noProof/>
              </w:rPr>
              <w:t>MOSQUITTO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5" w:history="1">
            <w:r w:rsidRPr="00814168">
              <w:rPr>
                <w:rStyle w:val="Hyperlink"/>
                <w:noProof/>
              </w:rPr>
              <w:t>END PRODUCT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6" w:history="1">
            <w:r w:rsidRPr="00814168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7" w:history="1">
            <w:r w:rsidRPr="00814168">
              <w:rPr>
                <w:rStyle w:val="Hyperlink"/>
                <w:noProof/>
              </w:rPr>
              <w:t>Creating Cordova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8" w:history="1">
            <w:r w:rsidRPr="00814168">
              <w:rPr>
                <w:rStyle w:val="Hyperlink"/>
                <w:noProof/>
              </w:rPr>
              <w:t>Android SDK or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89" w:history="1">
            <w:r w:rsidRPr="00814168">
              <w:rPr>
                <w:rStyle w:val="Hyperlink"/>
                <w:noProof/>
              </w:rPr>
              <w:t>Editing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0" w:history="1">
            <w:r w:rsidRPr="00814168">
              <w:rPr>
                <w:rStyle w:val="Hyperlink"/>
                <w:noProof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1" w:history="1">
            <w:r w:rsidRPr="0081416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2" w:history="1">
            <w:r w:rsidRPr="00814168">
              <w:rPr>
                <w:rStyle w:val="Hyperlink"/>
                <w:noProof/>
              </w:rPr>
              <w:t>Development Files Interlinking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3" w:history="1">
            <w:r w:rsidRPr="00814168">
              <w:rPr>
                <w:rStyle w:val="Hyperlink"/>
                <w:noProof/>
              </w:rPr>
              <w:t>Index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4" w:history="1">
            <w:r w:rsidRPr="00814168">
              <w:rPr>
                <w:rStyle w:val="Hyperlink"/>
                <w:noProof/>
                <w:lang w:eastAsia="en-GB"/>
              </w:rPr>
              <w:t>HTML5 (hypertext markup language):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5" w:history="1">
            <w:r w:rsidRPr="00814168">
              <w:rPr>
                <w:rStyle w:val="Hyperlink"/>
                <w:noProof/>
                <w:lang w:eastAsia="en-GB"/>
              </w:rPr>
              <w:t>CSS (cascading style sheet):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6" w:history="1">
            <w:r w:rsidRPr="00814168">
              <w:rPr>
                <w:rStyle w:val="Hyperlink"/>
                <w:noProof/>
              </w:rPr>
              <w:t>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7" w:history="1">
            <w:r w:rsidRPr="00814168">
              <w:rPr>
                <w:rStyle w:val="Hyperlink"/>
                <w:noProof/>
                <w:lang w:eastAsia="en-GB"/>
              </w:rPr>
              <w:t>mqttConnector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8" w:history="1">
            <w:r w:rsidRPr="00814168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199" w:history="1">
            <w:r w:rsidRPr="00814168">
              <w:rPr>
                <w:rStyle w:val="Hyperlink"/>
                <w:noProof/>
              </w:rPr>
              <w:t>IndexJS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0" w:history="1">
            <w:r w:rsidRPr="00814168">
              <w:rPr>
                <w:rStyle w:val="Hyperlink"/>
                <w:noProof/>
              </w:rPr>
              <w:t>CountJS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1" w:history="1">
            <w:r w:rsidRPr="00814168">
              <w:rPr>
                <w:rStyle w:val="Hyperlink"/>
                <w:noProof/>
              </w:rPr>
              <w:t>geoLocatorJS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2" w:history="1">
            <w:r w:rsidRPr="00814168">
              <w:rPr>
                <w:rStyle w:val="Hyperlink"/>
                <w:noProof/>
              </w:rPr>
              <w:t>mqttConnectorJS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3" w:history="1">
            <w:r w:rsidRPr="00814168">
              <w:rPr>
                <w:rStyle w:val="Hyperlink"/>
                <w:noProof/>
              </w:rPr>
              <w:t>cordovaJS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4" w:history="1">
            <w:r w:rsidRPr="00814168">
              <w:rPr>
                <w:rStyle w:val="Hyperlink"/>
                <w:noProof/>
              </w:rPr>
              <w:t>Data collection, analysis,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5" w:history="1">
            <w:r w:rsidRPr="00814168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6" w:history="1">
            <w:r w:rsidRPr="0081416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7" w:history="1">
            <w:r w:rsidRPr="00814168">
              <w:rPr>
                <w:rStyle w:val="Hyperlink"/>
                <w:noProof/>
              </w:rPr>
              <w:t>Incremental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8" w:history="1">
            <w:r w:rsidRPr="00814168">
              <w:rPr>
                <w:rStyle w:val="Hyperlink"/>
                <w:noProof/>
              </w:rPr>
              <w:t>Application on Real Android device (USB debugging)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09" w:history="1">
            <w:r w:rsidRPr="00814168">
              <w:rPr>
                <w:rStyle w:val="Hyperlink"/>
                <w:noProof/>
              </w:rPr>
              <w:t>Application on Real Android device (Direct)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0" w:history="1">
            <w:r w:rsidRPr="00814168">
              <w:rPr>
                <w:rStyle w:val="Hyperlink"/>
                <w:noProof/>
              </w:rPr>
              <w:t>Live-Testing: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1" w:history="1">
            <w:r w:rsidRPr="00814168">
              <w:rPr>
                <w:rStyle w:val="Hyperlink"/>
                <w:noProof/>
              </w:rPr>
              <w:t>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2" w:history="1">
            <w:r w:rsidRPr="00814168">
              <w:rPr>
                <w:rStyle w:val="Hyperlink"/>
                <w:noProof/>
              </w:rPr>
              <w:t>Publishing android app to Google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3" w:history="1">
            <w:r w:rsidRPr="00814168">
              <w:rPr>
                <w:rStyle w:val="Hyperlink"/>
                <w:noProof/>
              </w:rPr>
              <w:t>Updating App on Google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4" w:history="1">
            <w:r w:rsidRPr="0081416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5" w:history="1">
            <w:r w:rsidRPr="0081416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6" w:history="1">
            <w:r w:rsidRPr="0081416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7" w:history="1">
            <w:r w:rsidRPr="0081416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Terms of Reference (TOR)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8" w:history="1">
            <w:r w:rsidRPr="0081416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19" w:history="1">
            <w:r w:rsidRPr="0081416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0" w:history="1">
            <w:r w:rsidRPr="0081416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Development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1" w:history="1">
            <w:r w:rsidRPr="00814168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Minute of meetings with Project supervisor and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2" w:history="1">
            <w:r w:rsidRPr="00814168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Steps to install Cordova framework and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3" w:history="1">
            <w:r w:rsidRPr="00814168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Steps to install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4" w:history="1">
            <w:r w:rsidRPr="00814168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Steps to install BlueStacks app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5" w:history="1">
            <w:r w:rsidRPr="0081416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USB debugging – page 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678226" w:history="1">
            <w:r w:rsidRPr="00814168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14168">
              <w:rPr>
                <w:rStyle w:val="Hyperlink"/>
                <w:noProof/>
              </w:rPr>
              <w:t>Project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99" w:rsidRDefault="002B5B99" w:rsidP="002B5B9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B5B99" w:rsidRDefault="002B5B99" w:rsidP="002B5B99"/>
    <w:p w:rsidR="00F37B03" w:rsidRDefault="00F37B03">
      <w:bookmarkStart w:id="0" w:name="_GoBack"/>
      <w:bookmarkEnd w:id="0"/>
    </w:p>
    <w:sectPr w:rsidR="00F3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99"/>
    <w:rsid w:val="002B5B99"/>
    <w:rsid w:val="00F3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7D08-6506-47B5-AB63-C159C427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99"/>
  </w:style>
  <w:style w:type="paragraph" w:styleId="Heading1">
    <w:name w:val="heading 1"/>
    <w:basedOn w:val="Normal"/>
    <w:next w:val="Normal"/>
    <w:link w:val="Heading1Char"/>
    <w:uiPriority w:val="9"/>
    <w:qFormat/>
    <w:rsid w:val="002B5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B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B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B9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5B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5B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3DC1ABEC</Template>
  <TotalTime>0</TotalTime>
  <Pages>3</Pages>
  <Words>925</Words>
  <Characters>5056</Characters>
  <Application>Microsoft Office Word</Application>
  <DocSecurity>0</DocSecurity>
  <Lines>163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Ashby, Louise</dc:creator>
  <cp:keywords/>
  <dc:description/>
  <cp:lastModifiedBy>Ashby, Louise</cp:lastModifiedBy>
  <cp:revision>1</cp:revision>
  <dcterms:created xsi:type="dcterms:W3CDTF">2017-04-05T08:14:00Z</dcterms:created>
  <dcterms:modified xsi:type="dcterms:W3CDTF">2017-04-05T08:14:00Z</dcterms:modified>
</cp:coreProperties>
</file>