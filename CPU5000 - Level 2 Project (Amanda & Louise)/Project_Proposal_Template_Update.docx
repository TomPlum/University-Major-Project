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7C0BB4" w:rsidRPr="00D15DAE">
        <w:trPr>
          <w:cantSplit/>
        </w:trPr>
        <w:tc>
          <w:tcPr>
            <w:tcW w:w="8856" w:type="dxa"/>
          </w:tcPr>
          <w:p w:rsidR="007C0BB4" w:rsidRPr="00D15DAE" w:rsidRDefault="00D15DAE" w:rsidP="00354906">
            <w:pPr>
              <w:pStyle w:val="Heading1"/>
              <w:rPr>
                <w:rFonts w:ascii="Calibri" w:hAnsi="Calibri" w:cs="Calibri"/>
                <w:szCs w:val="28"/>
                <w:lang w:val="en-GB"/>
              </w:rPr>
            </w:pPr>
            <w:r w:rsidRPr="00D15DAE">
              <w:rPr>
                <w:rFonts w:ascii="Calibri" w:hAnsi="Calibri" w:cs="Calibri"/>
                <w:szCs w:val="28"/>
                <w:lang w:val="en-GB"/>
              </w:rPr>
              <w:t>CPU6001 Major Project</w:t>
            </w:r>
            <w:r w:rsidR="007C0BB4" w:rsidRPr="00D15DAE">
              <w:rPr>
                <w:rFonts w:ascii="Calibri" w:hAnsi="Calibri" w:cs="Calibri"/>
                <w:szCs w:val="28"/>
                <w:lang w:val="en-GB"/>
              </w:rPr>
              <w:t xml:space="preserve"> </w:t>
            </w:r>
            <w:r w:rsidR="00354906">
              <w:rPr>
                <w:rFonts w:ascii="Calibri" w:hAnsi="Calibri" w:cs="Calibri"/>
                <w:szCs w:val="28"/>
                <w:lang w:val="en-GB"/>
              </w:rPr>
              <w:t>Proposal</w:t>
            </w:r>
          </w:p>
        </w:tc>
      </w:tr>
      <w:tr w:rsidR="00D15DAE" w:rsidRPr="00D15DAE" w:rsidTr="00D15DAE">
        <w:tc>
          <w:tcPr>
            <w:tcW w:w="8856" w:type="dxa"/>
          </w:tcPr>
          <w:p w:rsidR="00D15DAE" w:rsidRPr="00D15DAE" w:rsidRDefault="00D15DAE">
            <w:pPr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t xml:space="preserve">Student </w:t>
            </w:r>
            <w:r w:rsidRPr="00D15DAE">
              <w:rPr>
                <w:rFonts w:ascii="Calibri" w:hAnsi="Calibri" w:cs="Calibri"/>
                <w:b/>
                <w:sz w:val="22"/>
                <w:szCs w:val="22"/>
                <w:lang w:val="en-GB"/>
              </w:rPr>
              <w:t>Name</w:t>
            </w:r>
          </w:p>
          <w:p w:rsidR="00D15DAE" w:rsidRPr="00D15DAE" w:rsidRDefault="00D15DAE">
            <w:pPr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</w:tr>
      <w:tr w:rsidR="00D15DAE" w:rsidRPr="00D15DAE" w:rsidTr="00D15DAE">
        <w:tc>
          <w:tcPr>
            <w:tcW w:w="8856" w:type="dxa"/>
          </w:tcPr>
          <w:p w:rsidR="00D15DAE" w:rsidRPr="00D15DAE" w:rsidRDefault="00D15DAE" w:rsidP="00D15DAE">
            <w:pPr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 w:rsidRPr="00D15DAE">
              <w:rPr>
                <w:rFonts w:ascii="Calibri" w:hAnsi="Calibri" w:cs="Calibri"/>
                <w:b/>
                <w:sz w:val="22"/>
                <w:szCs w:val="22"/>
                <w:lang w:val="en-GB"/>
              </w:rPr>
              <w:t xml:space="preserve">Student </w:t>
            </w:r>
            <w:r w:rsidR="00354906">
              <w:rPr>
                <w:rFonts w:ascii="Calibri" w:hAnsi="Calibri" w:cs="Calibri"/>
                <w:b/>
                <w:sz w:val="22"/>
                <w:szCs w:val="22"/>
                <w:lang w:val="en-GB"/>
              </w:rPr>
              <w:t>N</w:t>
            </w:r>
            <w:r w:rsidRPr="00D15DAE">
              <w:rPr>
                <w:rFonts w:ascii="Calibri" w:hAnsi="Calibri" w:cs="Calibri"/>
                <w:b/>
                <w:sz w:val="22"/>
                <w:szCs w:val="22"/>
                <w:lang w:val="en-GB"/>
              </w:rPr>
              <w:t xml:space="preserve">umber and </w:t>
            </w:r>
            <w:r w:rsidR="00354906">
              <w:rPr>
                <w:rFonts w:ascii="Calibri" w:hAnsi="Calibri" w:cs="Calibri"/>
                <w:b/>
                <w:sz w:val="22"/>
                <w:szCs w:val="22"/>
                <w:lang w:val="en-GB"/>
              </w:rPr>
              <w:t>E</w:t>
            </w:r>
            <w:r w:rsidRPr="00D15DAE">
              <w:rPr>
                <w:rFonts w:ascii="Calibri" w:hAnsi="Calibri" w:cs="Calibri"/>
                <w:b/>
                <w:sz w:val="22"/>
                <w:szCs w:val="22"/>
                <w:lang w:val="en-GB"/>
              </w:rPr>
              <w:t>mail</w:t>
            </w:r>
          </w:p>
          <w:p w:rsidR="00D15DAE" w:rsidRPr="00D15DAE" w:rsidRDefault="00D15DAE">
            <w:pPr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</w:tr>
      <w:tr w:rsidR="00354906" w:rsidRPr="00D15DAE" w:rsidTr="00D15DAE">
        <w:tc>
          <w:tcPr>
            <w:tcW w:w="8856" w:type="dxa"/>
          </w:tcPr>
          <w:p w:rsidR="00354906" w:rsidRDefault="00354906" w:rsidP="00D15DAE">
            <w:pPr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t>Degree Pathway</w:t>
            </w:r>
          </w:p>
          <w:p w:rsidR="00354906" w:rsidRPr="00D15DAE" w:rsidRDefault="00354906" w:rsidP="00D15DAE">
            <w:pPr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</w:tr>
      <w:tr w:rsidR="00D15DAE" w:rsidRPr="00354906" w:rsidTr="00D15DAE">
        <w:tc>
          <w:tcPr>
            <w:tcW w:w="8856" w:type="dxa"/>
          </w:tcPr>
          <w:p w:rsidR="00D15DAE" w:rsidRPr="00D15DAE" w:rsidRDefault="00354906">
            <w:pPr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t>Proposed P</w:t>
            </w:r>
            <w:r w:rsidR="00D15DAE" w:rsidRPr="00D15DAE">
              <w:rPr>
                <w:rFonts w:ascii="Calibri" w:hAnsi="Calibri" w:cs="Calibri"/>
                <w:b/>
                <w:sz w:val="22"/>
                <w:szCs w:val="22"/>
                <w:lang w:val="en-GB"/>
              </w:rPr>
              <w:t xml:space="preserve">roject </w:t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t>T</w:t>
            </w:r>
            <w:r w:rsidR="00D15DAE" w:rsidRPr="00D15DAE">
              <w:rPr>
                <w:rFonts w:ascii="Calibri" w:hAnsi="Calibri" w:cs="Calibri"/>
                <w:b/>
                <w:sz w:val="22"/>
                <w:szCs w:val="22"/>
                <w:lang w:val="en-GB"/>
              </w:rPr>
              <w:t>itle</w:t>
            </w:r>
          </w:p>
          <w:p w:rsidR="00D15DAE" w:rsidRPr="00D15DAE" w:rsidRDefault="00D15DAE">
            <w:pPr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</w:tr>
      <w:tr w:rsidR="00D15DAE" w:rsidRPr="00354906" w:rsidTr="00D15DAE">
        <w:tc>
          <w:tcPr>
            <w:tcW w:w="8856" w:type="dxa"/>
          </w:tcPr>
          <w:p w:rsidR="00D15DAE" w:rsidRPr="00D15DAE" w:rsidRDefault="00354906">
            <w:pPr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t>Project Outline</w:t>
            </w:r>
          </w:p>
          <w:p w:rsidR="00D15DAE" w:rsidRPr="00D15DAE" w:rsidRDefault="00D15DAE">
            <w:pPr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</w:tr>
      <w:tr w:rsidR="00D15DAE" w:rsidRPr="00D15DAE" w:rsidTr="00D15DAE">
        <w:tc>
          <w:tcPr>
            <w:tcW w:w="8856" w:type="dxa"/>
          </w:tcPr>
          <w:p w:rsidR="00D15DAE" w:rsidRPr="00D15DAE" w:rsidRDefault="00354906">
            <w:pPr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t>Obj</w:t>
            </w:r>
            <w:r w:rsidR="00794301">
              <w:rPr>
                <w:rFonts w:ascii="Calibri" w:hAnsi="Calibri" w:cs="Calibri"/>
                <w:b/>
                <w:sz w:val="22"/>
                <w:szCs w:val="22"/>
                <w:lang w:val="en-GB"/>
              </w:rPr>
              <w:t xml:space="preserve">ectives – Expected Outcomes, </w:t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t>Deliverables</w:t>
            </w:r>
            <w:r w:rsidR="00794301">
              <w:rPr>
                <w:rFonts w:ascii="Calibri" w:hAnsi="Calibri" w:cs="Calibri"/>
                <w:b/>
                <w:sz w:val="22"/>
                <w:szCs w:val="22"/>
                <w:lang w:val="en-GB"/>
              </w:rPr>
              <w:t>, Description of your Proposed Project.</w:t>
            </w:r>
            <w:bookmarkStart w:id="0" w:name="_GoBack"/>
            <w:bookmarkEnd w:id="0"/>
          </w:p>
          <w:p w:rsidR="00D15DAE" w:rsidRPr="00D15DAE" w:rsidRDefault="00D15DAE">
            <w:pPr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  <w:p w:rsidR="00D15DAE" w:rsidRPr="00D15DAE" w:rsidRDefault="00D15DAE">
            <w:pPr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  <w:p w:rsidR="00D15DAE" w:rsidRPr="00D15DAE" w:rsidRDefault="00D15DAE">
            <w:pPr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  <w:p w:rsidR="00D15DAE" w:rsidRPr="00D15DAE" w:rsidRDefault="00D15DAE">
            <w:pPr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  <w:p w:rsidR="00D15DAE" w:rsidRPr="00D15DAE" w:rsidRDefault="00D15DAE">
            <w:pPr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  <w:p w:rsidR="00D15DAE" w:rsidRPr="00D15DAE" w:rsidRDefault="00D15DAE">
            <w:pPr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</w:tr>
      <w:tr w:rsidR="00354906" w:rsidRPr="00D15DAE" w:rsidTr="00D15DAE">
        <w:tc>
          <w:tcPr>
            <w:tcW w:w="8856" w:type="dxa"/>
          </w:tcPr>
          <w:p w:rsidR="00354906" w:rsidRDefault="00354906" w:rsidP="00354906">
            <w:pPr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t xml:space="preserve">Nature of Academic Challenge </w:t>
            </w:r>
          </w:p>
          <w:p w:rsidR="00354906" w:rsidRDefault="00354906" w:rsidP="00354906">
            <w:pPr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  <w:p w:rsidR="00354906" w:rsidRDefault="00354906" w:rsidP="00354906">
            <w:pPr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  <w:p w:rsidR="00354906" w:rsidRDefault="00354906" w:rsidP="00354906">
            <w:pPr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  <w:p w:rsidR="00354906" w:rsidRDefault="00354906" w:rsidP="00354906">
            <w:pPr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  <w:p w:rsidR="00354906" w:rsidRDefault="00354906" w:rsidP="00354906">
            <w:pPr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  <w:p w:rsidR="00354906" w:rsidRDefault="00354906" w:rsidP="00354906">
            <w:pPr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  <w:p w:rsidR="00354906" w:rsidRDefault="00354906" w:rsidP="00354906">
            <w:pPr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  <w:p w:rsidR="00354906" w:rsidRDefault="00354906" w:rsidP="00354906">
            <w:pPr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  <w:p w:rsidR="00354906" w:rsidRDefault="00354906" w:rsidP="00354906">
            <w:pPr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  <w:p w:rsidR="00354906" w:rsidRDefault="00354906" w:rsidP="00354906">
            <w:pPr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</w:tr>
      <w:tr w:rsidR="00D15DAE" w:rsidRPr="00D15DAE" w:rsidTr="00D15DAE">
        <w:tc>
          <w:tcPr>
            <w:tcW w:w="8856" w:type="dxa"/>
          </w:tcPr>
          <w:p w:rsidR="00D15DAE" w:rsidRPr="00D15DAE" w:rsidRDefault="00354906" w:rsidP="00D61168">
            <w:pPr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t>Resources – special equipment, estimated costs</w:t>
            </w:r>
          </w:p>
          <w:p w:rsidR="00D15DAE" w:rsidRPr="00D15DAE" w:rsidRDefault="00D15DAE">
            <w:pPr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  <w:p w:rsidR="00D15DAE" w:rsidRPr="00D15DAE" w:rsidRDefault="00D15DAE">
            <w:pPr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  <w:p w:rsidR="00D15DAE" w:rsidRPr="00D15DAE" w:rsidRDefault="00D15DAE">
            <w:pPr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  <w:p w:rsidR="00D15DAE" w:rsidRPr="00D15DAE" w:rsidRDefault="00D15DAE">
            <w:pPr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</w:tr>
      <w:tr w:rsidR="00D15DAE" w:rsidRPr="00D15DAE" w:rsidTr="00D15DAE">
        <w:tc>
          <w:tcPr>
            <w:tcW w:w="8856" w:type="dxa"/>
          </w:tcPr>
          <w:p w:rsidR="00354906" w:rsidRPr="00D15DAE" w:rsidRDefault="00354906" w:rsidP="00354906">
            <w:pPr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  <w:p w:rsidR="00D15DAE" w:rsidRDefault="00354906">
            <w:pPr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t>Possible Supervisor</w:t>
            </w:r>
            <w:r w:rsidR="00D61168">
              <w:rPr>
                <w:rFonts w:ascii="Calibri" w:hAnsi="Calibri" w:cs="Calibri"/>
                <w:b/>
                <w:sz w:val="22"/>
                <w:szCs w:val="22"/>
                <w:lang w:val="en-GB"/>
              </w:rPr>
              <w:t>s</w:t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t>:-</w:t>
            </w:r>
          </w:p>
          <w:p w:rsidR="00D61168" w:rsidRDefault="00D61168">
            <w:pPr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  <w:p w:rsidR="00354906" w:rsidRDefault="00D61168">
            <w:pPr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t>1.</w:t>
            </w:r>
          </w:p>
          <w:p w:rsidR="00D61168" w:rsidRDefault="00D61168">
            <w:pPr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  <w:p w:rsidR="00D61168" w:rsidRDefault="00D61168">
            <w:pPr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t>2.</w:t>
            </w:r>
          </w:p>
          <w:p w:rsidR="00D61168" w:rsidRDefault="00D61168">
            <w:pPr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  <w:p w:rsidR="00D61168" w:rsidRDefault="00D61168">
            <w:pPr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t>3.</w:t>
            </w:r>
          </w:p>
          <w:p w:rsidR="00354906" w:rsidRPr="00D15DAE" w:rsidRDefault="00354906">
            <w:pPr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  <w:p w:rsidR="00D15DAE" w:rsidRPr="00D15DAE" w:rsidRDefault="00D15DAE">
            <w:pPr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  <w:p w:rsidR="00D15DAE" w:rsidRPr="00D15DAE" w:rsidRDefault="00D15DAE">
            <w:pPr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</w:tr>
    </w:tbl>
    <w:p w:rsidR="007C0BB4" w:rsidRPr="00D15DAE" w:rsidRDefault="007C0BB4" w:rsidP="007939BD">
      <w:pPr>
        <w:rPr>
          <w:rFonts w:ascii="Calibri" w:hAnsi="Calibri" w:cs="Calibri"/>
          <w:sz w:val="22"/>
          <w:szCs w:val="22"/>
          <w:lang w:val="en-GB"/>
        </w:rPr>
      </w:pPr>
    </w:p>
    <w:sectPr w:rsidR="007C0BB4" w:rsidRPr="00D15DAE">
      <w:footnotePr>
        <w:pos w:val="sectEnd"/>
      </w:footnotePr>
      <w:endnotePr>
        <w:numFmt w:val="decimal"/>
        <w:numStart w:val="0"/>
      </w:endnotePr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E80F69"/>
    <w:multiLevelType w:val="multilevel"/>
    <w:tmpl w:val="6F42C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pos w:val="sectEnd"/>
  </w:footnotePr>
  <w:endnotePr>
    <w:pos w:val="sectEnd"/>
    <w:numFmt w:val="decimal"/>
    <w:numStart w:val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963"/>
    <w:rsid w:val="001A7C46"/>
    <w:rsid w:val="00241D17"/>
    <w:rsid w:val="00354906"/>
    <w:rsid w:val="00706A82"/>
    <w:rsid w:val="007832CA"/>
    <w:rsid w:val="007939BD"/>
    <w:rsid w:val="00794301"/>
    <w:rsid w:val="007C0BB4"/>
    <w:rsid w:val="00864457"/>
    <w:rsid w:val="00883963"/>
    <w:rsid w:val="00BC75C7"/>
    <w:rsid w:val="00D15DAE"/>
    <w:rsid w:val="00D61168"/>
    <w:rsid w:val="00DF1C09"/>
    <w:rsid w:val="00E3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CE1B287-ACD7-49E3-84C3-5DE6DE188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S Sans Serif" w:eastAsia="Times New Roman" w:hAnsi="MS Sans Serif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4906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6463667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7652">
          <w:marLeft w:val="150"/>
          <w:marRight w:val="150"/>
          <w:marTop w:val="300"/>
          <w:marBottom w:val="225"/>
          <w:divBdr>
            <w:top w:val="single" w:sz="48" w:space="0" w:color="FFFFFF"/>
            <w:left w:val="single" w:sz="48" w:space="0" w:color="FFFFFF"/>
            <w:bottom w:val="single" w:sz="48" w:space="0" w:color="FFFFFF"/>
            <w:right w:val="single" w:sz="48" w:space="0" w:color="FFFFFF"/>
          </w:divBdr>
          <w:divsChild>
            <w:div w:id="14000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8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4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C2158CDB</Template>
  <TotalTime>0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Logbook</vt:lpstr>
    </vt:vector>
  </TitlesOfParts>
  <Company>NEWI</Company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Logbook</dc:title>
  <dc:creator>ad1</dc:creator>
  <cp:lastModifiedBy>Ashby, Louise</cp:lastModifiedBy>
  <cp:revision>2</cp:revision>
  <dcterms:created xsi:type="dcterms:W3CDTF">2016-04-28T10:42:00Z</dcterms:created>
  <dcterms:modified xsi:type="dcterms:W3CDTF">2016-04-28T10:42:00Z</dcterms:modified>
</cp:coreProperties>
</file>